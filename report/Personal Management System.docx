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F58EF" w14:textId="61A764C5" w:rsidR="00B555D7" w:rsidRPr="000F7333" w:rsidRDefault="00C242A6" w:rsidP="000F7333">
      <w:pPr>
        <w:pStyle w:val="Title"/>
        <w:rPr>
          <w:rFonts w:ascii="Calibri" w:hAnsi="Calibri" w:cs="Calibri"/>
          <w:sz w:val="40"/>
        </w:rPr>
      </w:pPr>
      <w:sdt>
        <w:sdtPr>
          <w:rPr>
            <w:rFonts w:ascii="Calibri" w:hAnsi="Calibri" w:cs="Calibri"/>
            <w:sz w:val="40"/>
          </w:rPr>
          <w:alias w:val="Title:"/>
          <w:tag w:val="Title:"/>
          <w:id w:val="726351117"/>
          <w:placeholder>
            <w:docPart w:val="24B0D39C15AE4F4BBA02EB2ED06E50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F7333" w:rsidRPr="000F7333">
            <w:rPr>
              <w:rFonts w:ascii="Calibri" w:hAnsi="Calibri" w:cs="Calibri"/>
              <w:sz w:val="40"/>
            </w:rPr>
            <w:t>Initial Project Report</w:t>
          </w:r>
          <w:r w:rsidR="000F7333">
            <w:rPr>
              <w:rFonts w:ascii="Calibri" w:hAnsi="Calibri" w:cs="Calibri"/>
              <w:sz w:val="40"/>
            </w:rPr>
            <w:br/>
          </w:r>
          <w:r w:rsidR="00B555D7" w:rsidRPr="000F7333">
            <w:rPr>
              <w:rFonts w:ascii="Calibri" w:hAnsi="Calibri" w:cs="Calibri"/>
              <w:sz w:val="40"/>
            </w:rPr>
            <w:t>Personal Management System</w:t>
          </w:r>
        </w:sdtContent>
      </w:sdt>
    </w:p>
    <w:p w14:paraId="679ED0F3" w14:textId="514CC170" w:rsidR="00B555D7" w:rsidRPr="000F7333" w:rsidRDefault="00B555D7" w:rsidP="00B555D7">
      <w:pPr>
        <w:pStyle w:val="Title2"/>
        <w:rPr>
          <w:rFonts w:ascii="Calibri" w:hAnsi="Calibri" w:cs="Calibri"/>
          <w:sz w:val="28"/>
          <w:szCs w:val="28"/>
        </w:rPr>
      </w:pPr>
      <w:r w:rsidRPr="000F7333">
        <w:rPr>
          <w:rFonts w:ascii="Calibri" w:hAnsi="Calibri" w:cs="Calibri"/>
          <w:sz w:val="28"/>
          <w:szCs w:val="28"/>
        </w:rPr>
        <w:t xml:space="preserve">Himanshu Gupta | 2015A3PS339H   </w:t>
      </w:r>
    </w:p>
    <w:p w14:paraId="22E23BB1" w14:textId="08E68517" w:rsidR="00B555D7" w:rsidRPr="000F7333" w:rsidRDefault="00B555D7" w:rsidP="00B555D7">
      <w:pPr>
        <w:pStyle w:val="Title2"/>
        <w:rPr>
          <w:rFonts w:ascii="Calibri" w:hAnsi="Calibri" w:cs="Calibri"/>
          <w:sz w:val="28"/>
          <w:szCs w:val="28"/>
        </w:rPr>
      </w:pPr>
      <w:proofErr w:type="spellStart"/>
      <w:r w:rsidRPr="000F7333">
        <w:rPr>
          <w:rFonts w:ascii="Calibri" w:hAnsi="Calibri" w:cs="Calibri"/>
          <w:sz w:val="28"/>
          <w:szCs w:val="28"/>
        </w:rPr>
        <w:t>Parav</w:t>
      </w:r>
      <w:proofErr w:type="spellEnd"/>
      <w:r w:rsidRPr="000F7333">
        <w:rPr>
          <w:rFonts w:ascii="Calibri" w:hAnsi="Calibri" w:cs="Calibri"/>
          <w:sz w:val="28"/>
          <w:szCs w:val="28"/>
        </w:rPr>
        <w:t xml:space="preserve"> Singla | 2014B2AA795H  </w:t>
      </w:r>
    </w:p>
    <w:p w14:paraId="303EB7A6" w14:textId="7B3AE56C" w:rsidR="00B555D7" w:rsidRPr="000F7333" w:rsidRDefault="00B555D7" w:rsidP="00B555D7">
      <w:pPr>
        <w:pStyle w:val="Title2"/>
        <w:rPr>
          <w:rFonts w:ascii="Calibri" w:hAnsi="Calibri" w:cs="Calibri"/>
          <w:sz w:val="28"/>
          <w:szCs w:val="28"/>
        </w:rPr>
      </w:pPr>
      <w:proofErr w:type="spellStart"/>
      <w:r w:rsidRPr="000F7333">
        <w:rPr>
          <w:rFonts w:ascii="Calibri" w:hAnsi="Calibri" w:cs="Calibri"/>
          <w:sz w:val="28"/>
          <w:szCs w:val="28"/>
        </w:rPr>
        <w:t>Vibhu</w:t>
      </w:r>
      <w:proofErr w:type="spellEnd"/>
      <w:r w:rsidRPr="000F7333">
        <w:rPr>
          <w:rFonts w:ascii="Calibri" w:hAnsi="Calibri" w:cs="Calibri"/>
          <w:sz w:val="28"/>
          <w:szCs w:val="28"/>
        </w:rPr>
        <w:t xml:space="preserve"> Agrawal | 2014B4AA745H</w:t>
      </w:r>
    </w:p>
    <w:p w14:paraId="78ACF6DE" w14:textId="77777777" w:rsidR="00B555D7" w:rsidRPr="000F7333" w:rsidRDefault="00B555D7" w:rsidP="00B555D7">
      <w:pPr>
        <w:pStyle w:val="Title2"/>
        <w:rPr>
          <w:rFonts w:ascii="Calibri" w:hAnsi="Calibri" w:cs="Calibri"/>
          <w:sz w:val="32"/>
        </w:rPr>
      </w:pPr>
    </w:p>
    <w:p w14:paraId="36B0A0C4" w14:textId="77777777" w:rsidR="00B555D7" w:rsidRPr="000F7333" w:rsidRDefault="00B555D7" w:rsidP="00B555D7">
      <w:pPr>
        <w:pStyle w:val="Title2"/>
        <w:rPr>
          <w:rFonts w:ascii="Calibri" w:hAnsi="Calibri" w:cs="Calibri"/>
          <w:sz w:val="32"/>
        </w:rPr>
      </w:pPr>
      <w:r w:rsidRPr="000F7333">
        <w:rPr>
          <w:rFonts w:ascii="Calibri" w:hAnsi="Calibri" w:cs="Calibri"/>
          <w:sz w:val="44"/>
          <w:szCs w:val="36"/>
        </w:rPr>
        <w:t xml:space="preserve">BITS </w:t>
      </w:r>
      <w:proofErr w:type="spellStart"/>
      <w:r w:rsidRPr="000F7333">
        <w:rPr>
          <w:rFonts w:ascii="Calibri" w:hAnsi="Calibri" w:cs="Calibri"/>
          <w:sz w:val="44"/>
          <w:szCs w:val="36"/>
        </w:rPr>
        <w:t>Pilani</w:t>
      </w:r>
      <w:proofErr w:type="spellEnd"/>
      <w:r w:rsidRPr="000F7333">
        <w:rPr>
          <w:rFonts w:ascii="Calibri" w:hAnsi="Calibri" w:cs="Calibri"/>
          <w:sz w:val="44"/>
          <w:szCs w:val="36"/>
        </w:rPr>
        <w:t xml:space="preserve"> </w:t>
      </w:r>
      <w:proofErr w:type="spellStart"/>
      <w:r w:rsidRPr="000F7333">
        <w:rPr>
          <w:rFonts w:ascii="Calibri" w:hAnsi="Calibri" w:cs="Calibri"/>
          <w:sz w:val="44"/>
          <w:szCs w:val="36"/>
        </w:rPr>
        <w:t>Hyderbad</w:t>
      </w:r>
      <w:proofErr w:type="spellEnd"/>
      <w:r w:rsidRPr="000F7333">
        <w:rPr>
          <w:rFonts w:ascii="Calibri" w:hAnsi="Calibri" w:cs="Calibri"/>
          <w:sz w:val="44"/>
          <w:szCs w:val="36"/>
        </w:rPr>
        <w:t xml:space="preserve"> Campus</w:t>
      </w:r>
    </w:p>
    <w:p w14:paraId="419C8233" w14:textId="4F9FAF35" w:rsidR="00E81978" w:rsidRPr="000F7333" w:rsidRDefault="00B555D7" w:rsidP="000F7333">
      <w:pPr>
        <w:pStyle w:val="Title2"/>
        <w:rPr>
          <w:rFonts w:ascii="Calibri" w:hAnsi="Calibri" w:cs="Calibri"/>
          <w:sz w:val="32"/>
        </w:rPr>
      </w:pPr>
      <w:r w:rsidRPr="000F7333">
        <w:rPr>
          <w:rFonts w:ascii="Calibri" w:hAnsi="Calibri" w:cs="Calibri"/>
          <w:sz w:val="32"/>
        </w:rPr>
        <w:t>Object Oriented Programming Project</w:t>
      </w:r>
    </w:p>
    <w:p w14:paraId="1FF5862D" w14:textId="52987720" w:rsidR="00E81978" w:rsidRDefault="00E81978"/>
    <w:p w14:paraId="0339B389" w14:textId="2D6FD892" w:rsidR="00E81978" w:rsidRDefault="00E81978" w:rsidP="000F7333">
      <w:pPr>
        <w:rPr>
          <w:noProof/>
        </w:rPr>
      </w:pPr>
    </w:p>
    <w:sectPr w:rsidR="00E81978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4A240" w14:textId="77777777" w:rsidR="00C242A6" w:rsidRDefault="00C242A6">
      <w:pPr>
        <w:spacing w:line="240" w:lineRule="auto"/>
      </w:pPr>
      <w:r>
        <w:separator/>
      </w:r>
    </w:p>
    <w:p w14:paraId="202142ED" w14:textId="77777777" w:rsidR="00C242A6" w:rsidRDefault="00C242A6"/>
  </w:endnote>
  <w:endnote w:type="continuationSeparator" w:id="0">
    <w:p w14:paraId="299666DA" w14:textId="77777777" w:rsidR="00C242A6" w:rsidRDefault="00C242A6">
      <w:pPr>
        <w:spacing w:line="240" w:lineRule="auto"/>
      </w:pPr>
      <w:r>
        <w:continuationSeparator/>
      </w:r>
    </w:p>
    <w:p w14:paraId="09F484F4" w14:textId="77777777" w:rsidR="00C242A6" w:rsidRDefault="00C24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81873" w14:textId="77777777" w:rsidR="00C242A6" w:rsidRDefault="00C242A6">
      <w:pPr>
        <w:spacing w:line="240" w:lineRule="auto"/>
      </w:pPr>
      <w:r>
        <w:separator/>
      </w:r>
    </w:p>
    <w:p w14:paraId="018EB9D7" w14:textId="77777777" w:rsidR="00C242A6" w:rsidRDefault="00C242A6"/>
  </w:footnote>
  <w:footnote w:type="continuationSeparator" w:id="0">
    <w:p w14:paraId="430670CB" w14:textId="77777777" w:rsidR="00C242A6" w:rsidRDefault="00C242A6">
      <w:pPr>
        <w:spacing w:line="240" w:lineRule="auto"/>
      </w:pPr>
      <w:r>
        <w:continuationSeparator/>
      </w:r>
    </w:p>
    <w:p w14:paraId="6922059E" w14:textId="77777777" w:rsidR="00C242A6" w:rsidRDefault="00C242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D7"/>
    <w:rsid w:val="000D3F41"/>
    <w:rsid w:val="000F7333"/>
    <w:rsid w:val="0017559C"/>
    <w:rsid w:val="00355DCA"/>
    <w:rsid w:val="003563EF"/>
    <w:rsid w:val="003E3F81"/>
    <w:rsid w:val="00551A02"/>
    <w:rsid w:val="005534FA"/>
    <w:rsid w:val="005D3A03"/>
    <w:rsid w:val="008002C0"/>
    <w:rsid w:val="008C5323"/>
    <w:rsid w:val="009A6A3B"/>
    <w:rsid w:val="00B555D7"/>
    <w:rsid w:val="00B823AA"/>
    <w:rsid w:val="00BA45DB"/>
    <w:rsid w:val="00BF4184"/>
    <w:rsid w:val="00C0601E"/>
    <w:rsid w:val="00C242A6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9EBA1"/>
  <w15:chartTrackingRefBased/>
  <w15:docId w15:val="{65A43AD3-7A30-48FE-B95D-B0CBFCCB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B0D39C15AE4F4BBA02EB2ED06E5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B27D9-1E2A-4A4C-825B-8E3DFEF07570}"/>
      </w:docPartPr>
      <w:docPartBody>
        <w:p w:rsidR="00C0353E" w:rsidRDefault="00A00129">
          <w:pPr>
            <w:pStyle w:val="24B0D39C15AE4F4BBA02EB2ED06E50A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29"/>
    <w:rsid w:val="009D1C6A"/>
    <w:rsid w:val="00A00129"/>
    <w:rsid w:val="00C0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B0D39C15AE4F4BBA02EB2ED06E50AE">
    <w:name w:val="24B0D39C15AE4F4BBA02EB2ED06E50AE"/>
  </w:style>
  <w:style w:type="paragraph" w:customStyle="1" w:styleId="564B63D6521748E889B3E1D29824FFC7">
    <w:name w:val="564B63D6521748E889B3E1D29824FFC7"/>
  </w:style>
  <w:style w:type="paragraph" w:customStyle="1" w:styleId="428BE313F8C2453296DCEBF7B5227B5C">
    <w:name w:val="428BE313F8C2453296DCEBF7B5227B5C"/>
  </w:style>
  <w:style w:type="paragraph" w:customStyle="1" w:styleId="B79A1C59F63340DC917EA2EEA3438B58">
    <w:name w:val="B79A1C59F63340DC917EA2EEA3438B58"/>
  </w:style>
  <w:style w:type="paragraph" w:customStyle="1" w:styleId="5BDD12A038244CDA92814F9A5649CD80">
    <w:name w:val="5BDD12A038244CDA92814F9A5649CD80"/>
  </w:style>
  <w:style w:type="paragraph" w:customStyle="1" w:styleId="D2EEFC62F1844FF4801A7ABDF7955D54">
    <w:name w:val="D2EEFC62F1844FF4801A7ABDF7955D5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135A68DE703441F999DFEA193B9919A">
    <w:name w:val="7135A68DE703441F999DFEA193B9919A"/>
  </w:style>
  <w:style w:type="paragraph" w:customStyle="1" w:styleId="4F9CFB848926418F9CFA70A0EFC02F6A">
    <w:name w:val="4F9CFB848926418F9CFA70A0EFC02F6A"/>
  </w:style>
  <w:style w:type="paragraph" w:customStyle="1" w:styleId="F024744C3DA74565A197AB49BD9C42B5">
    <w:name w:val="F024744C3DA74565A197AB49BD9C42B5"/>
  </w:style>
  <w:style w:type="paragraph" w:customStyle="1" w:styleId="8DDC19AD771F4D72B9D7E11468E2FF14">
    <w:name w:val="8DDC19AD771F4D72B9D7E11468E2FF14"/>
  </w:style>
  <w:style w:type="paragraph" w:customStyle="1" w:styleId="92049653558240F787DD2C8589420CEE">
    <w:name w:val="92049653558240F787DD2C8589420CEE"/>
  </w:style>
  <w:style w:type="paragraph" w:customStyle="1" w:styleId="4D361E88B75349D795CFB4FED26432AD">
    <w:name w:val="4D361E88B75349D795CFB4FED26432AD"/>
  </w:style>
  <w:style w:type="paragraph" w:customStyle="1" w:styleId="A280D61195254E67A0FDC1D5FE1F6E80">
    <w:name w:val="A280D61195254E67A0FDC1D5FE1F6E80"/>
  </w:style>
  <w:style w:type="paragraph" w:customStyle="1" w:styleId="2D3D56BB9AF64C58899D0C7A516967B1">
    <w:name w:val="2D3D56BB9AF64C58899D0C7A516967B1"/>
  </w:style>
  <w:style w:type="paragraph" w:customStyle="1" w:styleId="A80335515ED843989FE56D78E8C9F1FA">
    <w:name w:val="A80335515ED843989FE56D78E8C9F1FA"/>
  </w:style>
  <w:style w:type="paragraph" w:customStyle="1" w:styleId="D6538C089C704CE0BAEC3B1D44AFFFFC">
    <w:name w:val="D6538C089C704CE0BAEC3B1D44AFFFFC"/>
  </w:style>
  <w:style w:type="paragraph" w:customStyle="1" w:styleId="681C8F3BCD2E46B08218AFD8BAF6DF6A">
    <w:name w:val="681C8F3BCD2E46B08218AFD8BAF6DF6A"/>
  </w:style>
  <w:style w:type="paragraph" w:customStyle="1" w:styleId="92B0D1EB96A1481287B50A18FB344C09">
    <w:name w:val="92B0D1EB96A1481287B50A18FB344C09"/>
  </w:style>
  <w:style w:type="paragraph" w:customStyle="1" w:styleId="59982370AA7F47B6994A18C468256E4E">
    <w:name w:val="59982370AA7F47B6994A18C468256E4E"/>
  </w:style>
  <w:style w:type="paragraph" w:customStyle="1" w:styleId="13E55F4E057C4E30BB6C44CE98F5595E">
    <w:name w:val="13E55F4E057C4E30BB6C44CE98F5595E"/>
  </w:style>
  <w:style w:type="paragraph" w:customStyle="1" w:styleId="C3B87A66C7C14988B433EBFB86C202AA">
    <w:name w:val="C3B87A66C7C14988B433EBFB86C202AA"/>
  </w:style>
  <w:style w:type="paragraph" w:customStyle="1" w:styleId="D2FDB79B89674AB984AC18DDFDAED4B0">
    <w:name w:val="D2FDB79B89674AB984AC18DDFDAED4B0"/>
  </w:style>
  <w:style w:type="paragraph" w:customStyle="1" w:styleId="D046B9E6930A4450A73BEACB2425D380">
    <w:name w:val="D046B9E6930A4450A73BEACB2425D380"/>
  </w:style>
  <w:style w:type="paragraph" w:customStyle="1" w:styleId="28F8D5CB624945BBB3309FDE8E9E99C4">
    <w:name w:val="28F8D5CB624945BBB3309FDE8E9E99C4"/>
  </w:style>
  <w:style w:type="paragraph" w:customStyle="1" w:styleId="4A322664B31B4C4CA99FF6F465A676DD">
    <w:name w:val="4A322664B31B4C4CA99FF6F465A676DD"/>
  </w:style>
  <w:style w:type="paragraph" w:customStyle="1" w:styleId="147065340A70400E9EE295A3ED9DD09F">
    <w:name w:val="147065340A70400E9EE295A3ED9DD09F"/>
  </w:style>
  <w:style w:type="paragraph" w:customStyle="1" w:styleId="18F391E2695247FE96268D3C3562063D">
    <w:name w:val="18F391E2695247FE96268D3C3562063D"/>
  </w:style>
  <w:style w:type="paragraph" w:customStyle="1" w:styleId="41720BE89A8847849E3987137871D371">
    <w:name w:val="41720BE89A8847849E3987137871D371"/>
  </w:style>
  <w:style w:type="paragraph" w:customStyle="1" w:styleId="5ACC465FC808451CB90EDD361D17CAB3">
    <w:name w:val="5ACC465FC808451CB90EDD361D17CAB3"/>
  </w:style>
  <w:style w:type="paragraph" w:customStyle="1" w:styleId="0C7A3A14C53F49258CB41547F258F137">
    <w:name w:val="0C7A3A14C53F49258CB41547F258F137"/>
  </w:style>
  <w:style w:type="paragraph" w:customStyle="1" w:styleId="CC19A0B3999F4A829C37F4E64EA28286">
    <w:name w:val="CC19A0B3999F4A829C37F4E64EA28286"/>
  </w:style>
  <w:style w:type="paragraph" w:customStyle="1" w:styleId="5B880A0864CE472A83A8FDDFED41EC4C">
    <w:name w:val="5B880A0864CE472A83A8FDDFED41EC4C"/>
  </w:style>
  <w:style w:type="paragraph" w:customStyle="1" w:styleId="A2B0D3019BD643FD975DEE44016131B6">
    <w:name w:val="A2B0D3019BD643FD975DEE44016131B6"/>
  </w:style>
  <w:style w:type="paragraph" w:customStyle="1" w:styleId="9102EB5744194649AD5C22BBEF02C214">
    <w:name w:val="9102EB5744194649AD5C22BBEF02C214"/>
  </w:style>
  <w:style w:type="paragraph" w:customStyle="1" w:styleId="DDDF5DF2882A477B969997CBF7D1346C">
    <w:name w:val="DDDF5DF2882A477B969997CBF7D1346C"/>
  </w:style>
  <w:style w:type="paragraph" w:customStyle="1" w:styleId="F839345794194FA79C7C65D43CDC4805">
    <w:name w:val="F839345794194FA79C7C65D43CDC4805"/>
  </w:style>
  <w:style w:type="paragraph" w:customStyle="1" w:styleId="087C019E13884B098A388FB7CEBC1B75">
    <w:name w:val="087C019E13884B098A388FB7CEBC1B75"/>
  </w:style>
  <w:style w:type="paragraph" w:customStyle="1" w:styleId="39C97B1DF5AF4B1BAD1998B459489638">
    <w:name w:val="39C97B1DF5AF4B1BAD1998B459489638"/>
  </w:style>
  <w:style w:type="paragraph" w:customStyle="1" w:styleId="B160A294387E4CA785E98DA5DD344C5F">
    <w:name w:val="B160A294387E4CA785E98DA5DD344C5F"/>
  </w:style>
  <w:style w:type="paragraph" w:customStyle="1" w:styleId="D05855398E6648C8BC43744FA760EB24">
    <w:name w:val="D05855398E6648C8BC43744FA760EB24"/>
  </w:style>
  <w:style w:type="paragraph" w:customStyle="1" w:styleId="CA914A4952A744FA805CA5C657732157">
    <w:name w:val="CA914A4952A744FA805CA5C657732157"/>
  </w:style>
  <w:style w:type="paragraph" w:customStyle="1" w:styleId="BAB01494EC054F69B8116DC9F80601F8">
    <w:name w:val="BAB01494EC054F69B8116DC9F80601F8"/>
  </w:style>
  <w:style w:type="paragraph" w:customStyle="1" w:styleId="4602A3F9A2F747B4B6BE084DF5C0FE81">
    <w:name w:val="4602A3F9A2F747B4B6BE084DF5C0FE81"/>
  </w:style>
  <w:style w:type="paragraph" w:customStyle="1" w:styleId="4E6C31D96ADE4316B83231E491FDD2EA">
    <w:name w:val="4E6C31D96ADE4316B83231E491FDD2EA"/>
  </w:style>
  <w:style w:type="paragraph" w:customStyle="1" w:styleId="0D2D483E88834441BF7995020DC61B0B">
    <w:name w:val="0D2D483E88834441BF7995020DC61B0B"/>
  </w:style>
  <w:style w:type="paragraph" w:customStyle="1" w:styleId="1DAB28CBCFD04E7ABE6FA42DA986CD8B">
    <w:name w:val="1DAB28CBCFD04E7ABE6FA42DA986CD8B"/>
  </w:style>
  <w:style w:type="paragraph" w:customStyle="1" w:styleId="D4DDBBE8978A4DB5957A91C8CC3CCFE9">
    <w:name w:val="D4DDBBE8978A4DB5957A91C8CC3CCFE9"/>
  </w:style>
  <w:style w:type="paragraph" w:customStyle="1" w:styleId="41B30F55DBE74BF5B6EBAD2FA9DFC8EC">
    <w:name w:val="41B30F55DBE74BF5B6EBAD2FA9DFC8EC"/>
  </w:style>
  <w:style w:type="paragraph" w:customStyle="1" w:styleId="9D2B319E3E2C4F74A3EFC20E4214C1A4">
    <w:name w:val="9D2B319E3E2C4F74A3EFC20E4214C1A4"/>
  </w:style>
  <w:style w:type="paragraph" w:customStyle="1" w:styleId="72DAEDA74F4C450489C8B806349939BB">
    <w:name w:val="72DAEDA74F4C450489C8B806349939BB"/>
  </w:style>
  <w:style w:type="paragraph" w:customStyle="1" w:styleId="D82762BE19664C6DB0E3C7393D8FFEED">
    <w:name w:val="D82762BE19664C6DB0E3C7393D8FFEED"/>
  </w:style>
  <w:style w:type="paragraph" w:customStyle="1" w:styleId="15A30CDE549849918F8B51ABD230EF7E">
    <w:name w:val="15A30CDE549849918F8B51ABD230EF7E"/>
  </w:style>
  <w:style w:type="paragraph" w:customStyle="1" w:styleId="EE0D5D0A60294813AA63A2F344A640A3">
    <w:name w:val="EE0D5D0A60294813AA63A2F344A640A3"/>
  </w:style>
  <w:style w:type="paragraph" w:customStyle="1" w:styleId="720612C6F8F24DA883AFC2BF2D3BB016">
    <w:name w:val="720612C6F8F24DA883AFC2BF2D3BB016"/>
  </w:style>
  <w:style w:type="paragraph" w:customStyle="1" w:styleId="380BCB91ADF24D68A75C2C389C001D6D">
    <w:name w:val="380BCB91ADF24D68A75C2C389C001D6D"/>
  </w:style>
  <w:style w:type="paragraph" w:customStyle="1" w:styleId="51858DA2EDF443FEA3CC13AEEFA9283B">
    <w:name w:val="51858DA2EDF443FEA3CC13AEEFA9283B"/>
  </w:style>
  <w:style w:type="paragraph" w:customStyle="1" w:styleId="D5212CEAE72946A6A49C953B87588FCF">
    <w:name w:val="D5212CEAE72946A6A49C953B87588FCF"/>
  </w:style>
  <w:style w:type="paragraph" w:customStyle="1" w:styleId="5546AAB42F6D49958F7470C9F5CDA76F">
    <w:name w:val="5546AAB42F6D49958F7470C9F5CDA76F"/>
  </w:style>
  <w:style w:type="paragraph" w:customStyle="1" w:styleId="A8F03ADE9FC34A04B19254D4EAF457D8">
    <w:name w:val="A8F03ADE9FC34A04B19254D4EAF457D8"/>
  </w:style>
  <w:style w:type="paragraph" w:customStyle="1" w:styleId="6EDBEA416D0A495B8645B5CAA4807584">
    <w:name w:val="6EDBEA416D0A495B8645B5CAA4807584"/>
  </w:style>
  <w:style w:type="paragraph" w:customStyle="1" w:styleId="F0A3D6E8CA0842F3ADE6101E64006924">
    <w:name w:val="F0A3D6E8CA0842F3ADE6101E64006924"/>
  </w:style>
  <w:style w:type="paragraph" w:customStyle="1" w:styleId="2D0D318543C949499103039B468AEAD1">
    <w:name w:val="2D0D318543C949499103039B468AEAD1"/>
  </w:style>
  <w:style w:type="paragraph" w:customStyle="1" w:styleId="37C42249505D41B6B4A53CECD2F2EF3C">
    <w:name w:val="37C42249505D41B6B4A53CECD2F2E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0448BFD-A817-4335-B2EC-A73EB54E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Project Report
Personal Management System</dc:title>
  <dc:subject/>
  <dc:creator>Himanshu Gupta</dc:creator>
  <cp:keywords/>
  <dc:description/>
  <cp:lastModifiedBy>Himanshu Gupta</cp:lastModifiedBy>
  <cp:revision>4</cp:revision>
  <dcterms:created xsi:type="dcterms:W3CDTF">2018-01-30T21:19:00Z</dcterms:created>
  <dcterms:modified xsi:type="dcterms:W3CDTF">2018-01-30T21:33:00Z</dcterms:modified>
</cp:coreProperties>
</file>